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FDD" w:rsidRDefault="002B6FDD" w:rsidP="00F32D65">
      <w:bookmarkStart w:id="0" w:name="_GoBack"/>
      <w:bookmarkEnd w:id="0"/>
    </w:p>
    <w:sectPr w:rsidR="002B6FDD" w:rsidSect="00EA179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87D" w:rsidRDefault="00F3087D">
      <w:pPr>
        <w:spacing w:after="0" w:line="240" w:lineRule="auto"/>
      </w:pPr>
      <w:r>
        <w:separator/>
      </w:r>
    </w:p>
  </w:endnote>
  <w:endnote w:type="continuationSeparator" w:id="0">
    <w:p w:rsidR="00F3087D" w:rsidRDefault="00F30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87D" w:rsidRDefault="00F3087D">
      <w:pPr>
        <w:spacing w:after="0" w:line="240" w:lineRule="auto"/>
      </w:pPr>
      <w:r>
        <w:separator/>
      </w:r>
    </w:p>
  </w:footnote>
  <w:footnote w:type="continuationSeparator" w:id="0">
    <w:p w:rsidR="00F3087D" w:rsidRDefault="00F30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43"/>
    <w:rsid w:val="0000075C"/>
    <w:rsid w:val="00233E3B"/>
    <w:rsid w:val="002B6FDD"/>
    <w:rsid w:val="0037559E"/>
    <w:rsid w:val="006441AF"/>
    <w:rsid w:val="006F0243"/>
    <w:rsid w:val="00962777"/>
    <w:rsid w:val="00C4026E"/>
    <w:rsid w:val="00C52BBA"/>
    <w:rsid w:val="00EA179B"/>
    <w:rsid w:val="00F3087D"/>
    <w:rsid w:val="00F32D65"/>
    <w:rsid w:val="00F7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C37EE-B8A3-40DC-9654-D336A433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D6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559E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2D6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32D6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7559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32D65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7559E"/>
    <w:pPr>
      <w:jc w:val="center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EA1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179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A179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EA179B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materials\templates\titl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15ADE-6F92-4714-89C5-2328B7F97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title.dotx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1</cp:revision>
  <dcterms:created xsi:type="dcterms:W3CDTF">2022-09-18T06:45:00Z</dcterms:created>
  <dcterms:modified xsi:type="dcterms:W3CDTF">2022-09-18T06:47:00Z</dcterms:modified>
</cp:coreProperties>
</file>