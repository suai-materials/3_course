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DD" w:rsidRPr="0071291D" w:rsidRDefault="0071291D" w:rsidP="00F32D65">
      <w:r>
        <w:t>Вася Панков крутой.</w:t>
      </w:r>
      <w:bookmarkStart w:id="0" w:name="_GoBack"/>
      <w:bookmarkEnd w:id="0"/>
    </w:p>
    <w:sectPr w:rsidR="002B6FDD" w:rsidRPr="0071291D" w:rsidSect="00EA17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F8" w:rsidRDefault="00AA69F8">
      <w:pPr>
        <w:spacing w:after="0" w:line="240" w:lineRule="auto"/>
      </w:pPr>
      <w:r>
        <w:separator/>
      </w:r>
    </w:p>
  </w:endnote>
  <w:endnote w:type="continuationSeparator" w:id="0">
    <w:p w:rsidR="00AA69F8" w:rsidRDefault="00AA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F8" w:rsidRDefault="00AA69F8">
      <w:pPr>
        <w:spacing w:after="0" w:line="240" w:lineRule="auto"/>
      </w:pPr>
      <w:r>
        <w:separator/>
      </w:r>
    </w:p>
  </w:footnote>
  <w:footnote w:type="continuationSeparator" w:id="0">
    <w:p w:rsidR="00AA69F8" w:rsidRDefault="00AA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1D"/>
    <w:rsid w:val="0000075C"/>
    <w:rsid w:val="00144065"/>
    <w:rsid w:val="00233E3B"/>
    <w:rsid w:val="002B500F"/>
    <w:rsid w:val="002B6FDD"/>
    <w:rsid w:val="0037559E"/>
    <w:rsid w:val="006441AF"/>
    <w:rsid w:val="006F0243"/>
    <w:rsid w:val="0071291D"/>
    <w:rsid w:val="00962777"/>
    <w:rsid w:val="00AA69F8"/>
    <w:rsid w:val="00C4026E"/>
    <w:rsid w:val="00C52BBA"/>
    <w:rsid w:val="00EA179B"/>
    <w:rsid w:val="00F32D65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FAFE5-B67B-488A-885A-E75E0E6E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5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755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2D6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A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179B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aterials\templates\conten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ACFA5-ADE8-4160-A581-2B568EB2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content.dotx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</cp:revision>
  <dcterms:created xsi:type="dcterms:W3CDTF">2022-09-18T06:51:00Z</dcterms:created>
  <dcterms:modified xsi:type="dcterms:W3CDTF">2022-09-18T06:52:00Z</dcterms:modified>
</cp:coreProperties>
</file>